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E0CF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45CA5B36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7F1A03AD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240BF49E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79B4131B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0C4DFE7A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272857FA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1C3DA80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1A241AE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8BEA09B" w14:textId="318BC0F2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 xml:space="preserve">Module 1 </w:t>
      </w:r>
    </w:p>
    <w:p w14:paraId="68D80B2B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433162E3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58AB7861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4535F9E1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2C00202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5B19D553" w14:textId="5975DA4E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Donnell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Perkins</w:t>
      </w:r>
    </w:p>
    <w:p w14:paraId="0919BFC0" w14:textId="554F2981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Development with HTML and CSS</w:t>
      </w:r>
      <w:r>
        <w:rPr>
          <w:rFonts w:ascii="Arial" w:hAnsi="Arial" w:cs="Arial"/>
          <w:sz w:val="24"/>
          <w:szCs w:val="24"/>
        </w:rPr>
        <w:t xml:space="preserve"> – CSD</w:t>
      </w:r>
      <w:r>
        <w:rPr>
          <w:rFonts w:ascii="Arial" w:hAnsi="Arial" w:cs="Arial"/>
          <w:sz w:val="24"/>
          <w:szCs w:val="24"/>
        </w:rPr>
        <w:t>340</w:t>
      </w:r>
    </w:p>
    <w:p w14:paraId="3BDDE01F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49EBE804" w14:textId="53C8628F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Due: 05/</w:t>
      </w:r>
      <w:r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/2023</w:t>
      </w:r>
    </w:p>
    <w:p w14:paraId="63118871" w14:textId="77777777" w:rsidR="00BF3A29" w:rsidRDefault="00BF3A29"/>
    <w:p w14:paraId="5E1662A2" w14:textId="54203240" w:rsidR="002F18DE" w:rsidRDefault="002F18DE">
      <w:r>
        <w:lastRenderedPageBreak/>
        <w:t xml:space="preserve">Link to GitHub: </w:t>
      </w:r>
      <w:hyperlink r:id="rId4" w:history="1">
        <w:r w:rsidRPr="00D201B4">
          <w:rPr>
            <w:rStyle w:val="Hyperlink"/>
          </w:rPr>
          <w:t>https://github.com/donnellperkins/csd-340</w:t>
        </w:r>
      </w:hyperlink>
    </w:p>
    <w:p w14:paraId="39408F1B" w14:textId="7270A6A8" w:rsidR="002F18DE" w:rsidRPr="002F18DE" w:rsidRDefault="002F18DE">
      <w:pPr>
        <w:rPr>
          <w:b/>
          <w:bCs/>
          <w:sz w:val="40"/>
          <w:szCs w:val="40"/>
        </w:rPr>
      </w:pPr>
      <w:r w:rsidRPr="002F18DE">
        <w:rPr>
          <w:b/>
          <w:bCs/>
          <w:sz w:val="40"/>
          <w:szCs w:val="40"/>
        </w:rPr>
        <w:t>Screenshot of Local Directory Created:</w:t>
      </w:r>
    </w:p>
    <w:p w14:paraId="6EAACF7D" w14:textId="0BD64D70" w:rsidR="002F18DE" w:rsidRDefault="002F18DE">
      <w:r>
        <w:rPr>
          <w:noProof/>
        </w:rPr>
        <w:drawing>
          <wp:inline distT="0" distB="0" distL="0" distR="0" wp14:anchorId="37657637" wp14:editId="6394D946">
            <wp:extent cx="5017135" cy="4220210"/>
            <wp:effectExtent l="0" t="0" r="0" b="0"/>
            <wp:docPr id="12178707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70754" name="Picture 3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2" t="5801" r="7696" b="11958"/>
                    <a:stretch/>
                  </pic:blipFill>
                  <pic:spPr bwMode="auto">
                    <a:xfrm>
                      <a:off x="0" y="0"/>
                      <a:ext cx="5018331" cy="422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4C682" w14:textId="1D9B12E7" w:rsidR="002F18DE" w:rsidRPr="002F18DE" w:rsidRDefault="002F18DE">
      <w:pPr>
        <w:rPr>
          <w:b/>
          <w:bCs/>
          <w:sz w:val="40"/>
          <w:szCs w:val="40"/>
        </w:rPr>
      </w:pPr>
      <w:r w:rsidRPr="002F18DE">
        <w:rPr>
          <w:b/>
          <w:bCs/>
          <w:sz w:val="40"/>
          <w:szCs w:val="40"/>
        </w:rPr>
        <w:t>Screenshot of GitHub Repository:</w:t>
      </w:r>
    </w:p>
    <w:p w14:paraId="2AADFFBE" w14:textId="742BA3E0" w:rsidR="002F18DE" w:rsidRDefault="002F18DE">
      <w:r>
        <w:rPr>
          <w:noProof/>
        </w:rPr>
        <w:drawing>
          <wp:inline distT="0" distB="0" distL="0" distR="0" wp14:anchorId="493ACCB3" wp14:editId="5014214C">
            <wp:extent cx="5016898" cy="2647507"/>
            <wp:effectExtent l="0" t="0" r="0" b="0"/>
            <wp:docPr id="175696674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6744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66" cy="26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29"/>
    <w:rsid w:val="002F18DE"/>
    <w:rsid w:val="004C5C5F"/>
    <w:rsid w:val="007161BA"/>
    <w:rsid w:val="00B943AE"/>
    <w:rsid w:val="00BF3A29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EFC42"/>
  <w15:chartTrackingRefBased/>
  <w15:docId w15:val="{A0B51080-7724-B745-B4CA-400F4C7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onnellperkins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dperkins_m1.2_Setup.docx</Template>
  <TotalTime>3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2</cp:revision>
  <dcterms:created xsi:type="dcterms:W3CDTF">2023-05-27T14:37:00Z</dcterms:created>
  <dcterms:modified xsi:type="dcterms:W3CDTF">2023-05-27T14:37:00Z</dcterms:modified>
</cp:coreProperties>
</file>