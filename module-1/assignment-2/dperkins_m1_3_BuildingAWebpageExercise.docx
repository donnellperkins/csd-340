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6F9A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45DE22D0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75EA646B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3C1B5B6D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008F3680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112A6E12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</w:rPr>
      </w:pPr>
    </w:p>
    <w:p w14:paraId="23CD6A67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A77C9CC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085672D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921B25A" w14:textId="77777777" w:rsidR="004F2B3D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>
        <w:rPr>
          <w:rFonts w:ascii="Arial" w:hAnsi="Arial" w:cs="Arial"/>
          <w:b/>
          <w:bCs/>
          <w:sz w:val="52"/>
          <w:szCs w:val="52"/>
          <w:lang w:val="es-ES"/>
        </w:rPr>
        <w:t>Module 1</w:t>
      </w:r>
    </w:p>
    <w:p w14:paraId="18D3CCD4" w14:textId="61FC4695" w:rsidR="00BF3A29" w:rsidRDefault="004F2B3D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proofErr w:type="spellStart"/>
      <w:r>
        <w:rPr>
          <w:rFonts w:ascii="Arial" w:hAnsi="Arial" w:cs="Arial"/>
          <w:b/>
          <w:bCs/>
          <w:sz w:val="52"/>
          <w:szCs w:val="52"/>
          <w:lang w:val="es-ES"/>
        </w:rPr>
        <w:t>Assignment</w:t>
      </w:r>
      <w:proofErr w:type="spellEnd"/>
      <w:r>
        <w:rPr>
          <w:rFonts w:ascii="Arial" w:hAnsi="Arial" w:cs="Arial"/>
          <w:b/>
          <w:bCs/>
          <w:sz w:val="52"/>
          <w:szCs w:val="52"/>
          <w:lang w:val="es-ES"/>
        </w:rPr>
        <w:t xml:space="preserve"> 1.3</w:t>
      </w:r>
      <w:r w:rsidR="00BF3A29">
        <w:rPr>
          <w:rFonts w:ascii="Arial" w:hAnsi="Arial" w:cs="Arial"/>
          <w:b/>
          <w:bCs/>
          <w:sz w:val="52"/>
          <w:szCs w:val="52"/>
          <w:lang w:val="es-ES"/>
        </w:rPr>
        <w:t xml:space="preserve"> </w:t>
      </w:r>
    </w:p>
    <w:p w14:paraId="1065A7F1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6E87163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E52BC94" w14:textId="77777777" w:rsidR="00BF3A29" w:rsidRDefault="00BF3A29" w:rsidP="00BF3A29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07195CE6" w14:textId="77777777" w:rsidR="00BF3A29" w:rsidRDefault="00BF3A29" w:rsidP="00BF3A2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30DA2F1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D30EB03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Donnell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Perkins</w:t>
      </w:r>
    </w:p>
    <w:p w14:paraId="08B4CED9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Development with HTML and CSS – CSD340</w:t>
      </w:r>
    </w:p>
    <w:p w14:paraId="1B701EF2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375FE1A9" w14:textId="77777777" w:rsidR="00BF3A29" w:rsidRDefault="00BF3A29" w:rsidP="00BF3A2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05/28/2023</w:t>
      </w:r>
    </w:p>
    <w:p w14:paraId="7460EFA0" w14:textId="6A23DAF1" w:rsidR="00BF3A29" w:rsidRDefault="004F2B3D">
      <w:r>
        <w:lastRenderedPageBreak/>
        <w:t xml:space="preserve">GitHub Link: </w:t>
      </w:r>
    </w:p>
    <w:p w14:paraId="3A05B52F" w14:textId="77777777" w:rsidR="004F2B3D" w:rsidRDefault="004F2B3D"/>
    <w:p w14:paraId="334CEB7A" w14:textId="02846E72" w:rsidR="004F2B3D" w:rsidRDefault="004F2B3D">
      <w:pPr>
        <w:rPr>
          <w:b/>
          <w:bCs/>
          <w:sz w:val="32"/>
          <w:szCs w:val="32"/>
        </w:rPr>
      </w:pPr>
      <w:r w:rsidRPr="004F2B3D">
        <w:rPr>
          <w:b/>
          <w:bCs/>
          <w:sz w:val="32"/>
          <w:szCs w:val="32"/>
        </w:rPr>
        <w:t>Screenshot of Errors:</w:t>
      </w:r>
    </w:p>
    <w:p w14:paraId="6A596E41" w14:textId="6A4C11B5" w:rsidR="004F2B3D" w:rsidRDefault="004F2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5048FD" wp14:editId="6DB3023B">
            <wp:extent cx="5943600" cy="1586230"/>
            <wp:effectExtent l="0" t="0" r="0" b="1270"/>
            <wp:docPr id="83883331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33313" name="Picture 1" descr="A screenshot of a computer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8BA5" w14:textId="395E5B47" w:rsidR="004F2B3D" w:rsidRDefault="004F2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 of Corrections:</w:t>
      </w:r>
    </w:p>
    <w:p w14:paraId="086615B1" w14:textId="6B4898CF" w:rsidR="004F2B3D" w:rsidRDefault="004F2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1B2486" wp14:editId="575FC6EE">
            <wp:extent cx="5943600" cy="1586230"/>
            <wp:effectExtent l="0" t="0" r="0" b="1270"/>
            <wp:docPr id="209743699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6991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9D84" w14:textId="6F509448" w:rsidR="004F2B3D" w:rsidRDefault="004F2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 of browser:</w:t>
      </w:r>
    </w:p>
    <w:p w14:paraId="465ADE2D" w14:textId="4C6E5230" w:rsidR="004F2B3D" w:rsidRPr="004F2B3D" w:rsidRDefault="004F2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53E3D0" wp14:editId="1FE92A25">
            <wp:extent cx="5943600" cy="963930"/>
            <wp:effectExtent l="0" t="0" r="0" b="1270"/>
            <wp:docPr id="1055549238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9238" name="Picture 3" descr="A screen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3D" w:rsidRPr="004F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3D"/>
    <w:rsid w:val="004C5C5F"/>
    <w:rsid w:val="004F2B3D"/>
    <w:rsid w:val="007161BA"/>
    <w:rsid w:val="00B943AE"/>
    <w:rsid w:val="00BF3A29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C8A43"/>
  <w15:chartTrackingRefBased/>
  <w15:docId w15:val="{BACF6EAA-C286-D84E-91ED-34E29363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perkins/Library/Group%20Containers/UBF8T346G9.Office/User%20Content.localized/Templates.localized/csd34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csd340.dotx</Template>
  <TotalTime>8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2023-05-27T15:16:00Z</dcterms:created>
  <dcterms:modified xsi:type="dcterms:W3CDTF">2023-05-27T15:25:00Z</dcterms:modified>
</cp:coreProperties>
</file>