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4D22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5D2CFF92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2255654C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411BE59B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664452B5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6625DD11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559EC3E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6CEFA0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D5B5283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3792F41" w14:textId="03D8BF98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 w:rsidR="006D38F2">
        <w:rPr>
          <w:rFonts w:ascii="Arial" w:hAnsi="Arial" w:cs="Arial"/>
          <w:b/>
          <w:bCs/>
          <w:sz w:val="52"/>
          <w:szCs w:val="52"/>
          <w:lang w:val="es-ES"/>
        </w:rPr>
        <w:t>3</w:t>
      </w:r>
      <w:r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</w:p>
    <w:p w14:paraId="5B1684E9" w14:textId="1C12A151" w:rsidR="00BF3A29" w:rsidRPr="006D38F2" w:rsidRDefault="006D38F2" w:rsidP="00BF3A2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Assignment 3.2</w:t>
      </w:r>
    </w:p>
    <w:p w14:paraId="09F5D69C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736CABB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4C0C3A48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C24A78A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53C0244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Donnell Perkins</w:t>
      </w:r>
    </w:p>
    <w:p w14:paraId="1A2FE031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 with HTML and CSS – CSD340</w:t>
      </w:r>
    </w:p>
    <w:p w14:paraId="39B88A73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77A41EAA" w14:textId="05ED5A10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Due: </w:t>
      </w:r>
      <w:r w:rsidR="006D38F2">
        <w:rPr>
          <w:rFonts w:ascii="Arial" w:hAnsi="Arial" w:cs="Arial"/>
          <w:sz w:val="24"/>
          <w:szCs w:val="24"/>
        </w:rPr>
        <w:t>06/04/2023</w:t>
      </w:r>
    </w:p>
    <w:p w14:paraId="0D504FF8" w14:textId="77777777" w:rsidR="006D38F2" w:rsidRDefault="006D38F2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44F0D1E" w14:textId="367CEBBC" w:rsidR="006D38F2" w:rsidRPr="006D38F2" w:rsidRDefault="006D38F2" w:rsidP="006D38F2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D38F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HTML Validation:</w:t>
      </w:r>
    </w:p>
    <w:p w14:paraId="6E394522" w14:textId="6107B9D7" w:rsidR="00BF3A29" w:rsidRDefault="006D38F2">
      <w:r>
        <w:rPr>
          <w:noProof/>
        </w:rPr>
        <w:drawing>
          <wp:inline distT="0" distB="0" distL="0" distR="0" wp14:anchorId="00714E37" wp14:editId="41620A47">
            <wp:extent cx="5029200" cy="3429000"/>
            <wp:effectExtent l="0" t="0" r="0" b="0"/>
            <wp:docPr id="3186196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9682" name="Picture 1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6F40" w14:textId="77777777" w:rsidR="006D38F2" w:rsidRDefault="006D38F2"/>
    <w:p w14:paraId="0883B0EF" w14:textId="3921E282" w:rsid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D38F2">
        <w:rPr>
          <w:rFonts w:ascii="Arial" w:hAnsi="Arial" w:cs="Arial"/>
          <w:b/>
          <w:bCs/>
          <w:sz w:val="24"/>
          <w:szCs w:val="24"/>
          <w:u w:val="single"/>
        </w:rPr>
        <w:t>CSS Validation:</w:t>
      </w:r>
    </w:p>
    <w:p w14:paraId="709AC433" w14:textId="33866DC3" w:rsid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472DA5D6" wp14:editId="53CD8B05">
            <wp:extent cx="5003800" cy="838200"/>
            <wp:effectExtent l="0" t="0" r="0" b="0"/>
            <wp:docPr id="2054367800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67800" name="Picture 2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DAF9" w14:textId="77777777" w:rsid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F7EC0D" w14:textId="4DB66D0F" w:rsidR="006D38F2" w:rsidRPr="006D38F2" w:rsidRDefault="006D38F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Screenshot of Index page in browser:</w: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51E9C55" wp14:editId="5FAB67B5">
            <wp:extent cx="3348322" cy="2779933"/>
            <wp:effectExtent l="0" t="0" r="5080" b="1905"/>
            <wp:docPr id="781453324" name="Picture 3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53324" name="Picture 3" descr="A screenshot of a web pag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50" cy="28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8F2" w:rsidRPr="006D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5576" w14:textId="77777777" w:rsidR="00EF0D68" w:rsidRDefault="00EF0D68" w:rsidP="006D38F2">
      <w:pPr>
        <w:spacing w:after="0" w:line="240" w:lineRule="auto"/>
      </w:pPr>
      <w:r>
        <w:separator/>
      </w:r>
    </w:p>
  </w:endnote>
  <w:endnote w:type="continuationSeparator" w:id="0">
    <w:p w14:paraId="3EA96F92" w14:textId="77777777" w:rsidR="00EF0D68" w:rsidRDefault="00EF0D68" w:rsidP="006D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8910" w14:textId="77777777" w:rsidR="00EF0D68" w:rsidRDefault="00EF0D68" w:rsidP="006D38F2">
      <w:pPr>
        <w:spacing w:after="0" w:line="240" w:lineRule="auto"/>
      </w:pPr>
      <w:r>
        <w:separator/>
      </w:r>
    </w:p>
  </w:footnote>
  <w:footnote w:type="continuationSeparator" w:id="0">
    <w:p w14:paraId="67F906F6" w14:textId="77777777" w:rsidR="00EF0D68" w:rsidRDefault="00EF0D68" w:rsidP="006D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F2"/>
    <w:rsid w:val="004C5C5F"/>
    <w:rsid w:val="006D38F2"/>
    <w:rsid w:val="007161BA"/>
    <w:rsid w:val="00794680"/>
    <w:rsid w:val="00B943AE"/>
    <w:rsid w:val="00BF3A29"/>
    <w:rsid w:val="00D75B80"/>
    <w:rsid w:val="00E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4E1C"/>
  <w15:chartTrackingRefBased/>
  <w15:docId w15:val="{5BD8698A-C1D4-1A49-B2CF-3225195B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8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8F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perkins/Library/Group%20Containers/UBF8T346G9.Office/User%20Content.localized/Templates.localized/csd34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csd340.dotx</Template>
  <TotalTime>10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2023-06-04T18:18:00Z</dcterms:created>
  <dcterms:modified xsi:type="dcterms:W3CDTF">2023-06-04T18:29:00Z</dcterms:modified>
</cp:coreProperties>
</file>